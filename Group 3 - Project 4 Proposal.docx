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38FF" w14:textId="246FFE44" w:rsidR="00524388" w:rsidRPr="00B515A8" w:rsidRDefault="004059EA">
      <w:pPr>
        <w:pStyle w:val="Title"/>
        <w:rPr>
          <w:sz w:val="52"/>
          <w:szCs w:val="48"/>
        </w:rPr>
      </w:pPr>
      <w:r>
        <w:rPr>
          <w:sz w:val="52"/>
          <w:szCs w:val="48"/>
        </w:rPr>
        <w:t>Project 4 – Machine Learning</w:t>
      </w:r>
      <w:r w:rsidR="007E7FE8" w:rsidRPr="00B515A8">
        <w:rPr>
          <w:sz w:val="52"/>
          <w:szCs w:val="48"/>
        </w:rPr>
        <w:t xml:space="preserve">: Group </w:t>
      </w:r>
      <w:r>
        <w:rPr>
          <w:sz w:val="52"/>
          <w:szCs w:val="48"/>
        </w:rPr>
        <w:t>3</w:t>
      </w:r>
    </w:p>
    <w:p w14:paraId="2116442A" w14:textId="399C65CD" w:rsidR="007E7FE8" w:rsidRPr="00B515A8" w:rsidRDefault="007E7FE8" w:rsidP="00B515A8">
      <w:pPr>
        <w:pStyle w:val="Heading2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Group Members:</w:t>
      </w:r>
      <w:r w:rsidR="00B515A8" w:rsidRPr="00B515A8">
        <w:rPr>
          <w:b/>
          <w:bCs/>
          <w:sz w:val="24"/>
          <w:szCs w:val="24"/>
        </w:rPr>
        <w:t xml:space="preserve">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Rajeshwari Radhakrishna</w:t>
      </w:r>
      <w:r w:rsidR="00B515A8"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;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Kelly Blake</w:t>
      </w:r>
      <w:r w:rsidR="00B515A8"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;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Aisha Henderson</w:t>
      </w:r>
      <w:r w:rsidR="00E630E3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, Sujatha </w:t>
      </w:r>
      <w:proofErr w:type="spellStart"/>
      <w:r w:rsidR="00E630E3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Angajala</w:t>
      </w:r>
      <w:proofErr w:type="spellEnd"/>
    </w:p>
    <w:p w14:paraId="2B438187" w14:textId="77777777" w:rsidR="007E7FE8" w:rsidRPr="00B515A8" w:rsidRDefault="007E7FE8" w:rsidP="007E7FE8">
      <w:pPr>
        <w:spacing w:after="0" w:line="240" w:lineRule="auto"/>
        <w:rPr>
          <w:sz w:val="22"/>
          <w:szCs w:val="22"/>
        </w:rPr>
      </w:pPr>
    </w:p>
    <w:p w14:paraId="7F7E8EC7" w14:textId="3D5E3F3B" w:rsidR="007E7FE8" w:rsidRPr="00B515A8" w:rsidRDefault="007E7FE8" w:rsidP="007E7FE8">
      <w:pPr>
        <w:pStyle w:val="Heading2"/>
        <w:spacing w:before="0" w:line="240" w:lineRule="auto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Topic</w:t>
      </w:r>
      <w:r w:rsidR="004059EA">
        <w:rPr>
          <w:b/>
          <w:bCs/>
          <w:sz w:val="24"/>
          <w:szCs w:val="24"/>
        </w:rPr>
        <w:t>/Problem Statement</w:t>
      </w:r>
      <w:r w:rsidRPr="00B515A8">
        <w:rPr>
          <w:b/>
          <w:bCs/>
          <w:sz w:val="24"/>
          <w:szCs w:val="24"/>
        </w:rPr>
        <w:t>:</w:t>
      </w:r>
    </w:p>
    <w:p w14:paraId="1955A5B9" w14:textId="77777777" w:rsidR="007E7FE8" w:rsidRPr="00B515A8" w:rsidRDefault="007E7FE8" w:rsidP="007E7FE8">
      <w:pPr>
        <w:spacing w:after="0"/>
        <w:rPr>
          <w:sz w:val="22"/>
          <w:szCs w:val="22"/>
        </w:rPr>
      </w:pPr>
    </w:p>
    <w:p w14:paraId="6E39F92D" w14:textId="1D4DF998" w:rsidR="004059EA" w:rsidRDefault="007E7FE8" w:rsidP="004059EA">
      <w:pPr>
        <w:rPr>
          <w:sz w:val="22"/>
          <w:szCs w:val="22"/>
        </w:rPr>
      </w:pPr>
      <w:r w:rsidRPr="00B515A8">
        <w:rPr>
          <w:sz w:val="22"/>
          <w:szCs w:val="22"/>
        </w:rPr>
        <w:t xml:space="preserve">The </w:t>
      </w:r>
      <w:r w:rsidR="00876201">
        <w:rPr>
          <w:sz w:val="22"/>
          <w:szCs w:val="22"/>
        </w:rPr>
        <w:t>purpose</w:t>
      </w:r>
      <w:r w:rsidRPr="00B515A8">
        <w:rPr>
          <w:sz w:val="22"/>
          <w:szCs w:val="22"/>
        </w:rPr>
        <w:t xml:space="preserve"> of this project </w:t>
      </w:r>
      <w:r w:rsidR="00702EB1" w:rsidRPr="00B515A8">
        <w:rPr>
          <w:sz w:val="22"/>
          <w:szCs w:val="22"/>
        </w:rPr>
        <w:t>is</w:t>
      </w:r>
      <w:r w:rsidRPr="00B515A8">
        <w:rPr>
          <w:sz w:val="22"/>
          <w:szCs w:val="22"/>
        </w:rPr>
        <w:t xml:space="preserve"> to </w:t>
      </w:r>
      <w:r w:rsidR="00FD66F8">
        <w:rPr>
          <w:sz w:val="22"/>
          <w:szCs w:val="22"/>
        </w:rPr>
        <w:t xml:space="preserve">utilize supervised machine learning </w:t>
      </w:r>
      <w:r w:rsidR="00876201">
        <w:rPr>
          <w:sz w:val="22"/>
          <w:szCs w:val="22"/>
        </w:rPr>
        <w:t xml:space="preserve">methods </w:t>
      </w:r>
      <w:r w:rsidR="00FD66F8">
        <w:rPr>
          <w:sz w:val="22"/>
          <w:szCs w:val="22"/>
        </w:rPr>
        <w:t xml:space="preserve">to develop a </w:t>
      </w:r>
      <w:r w:rsidR="004059EA">
        <w:rPr>
          <w:sz w:val="22"/>
          <w:szCs w:val="22"/>
        </w:rPr>
        <w:t xml:space="preserve">model that can predict the level of student engagement based on various demographic and socioeconomic features. Through the assessment of the predictive </w:t>
      </w:r>
      <w:r w:rsidR="00876201">
        <w:rPr>
          <w:sz w:val="22"/>
          <w:szCs w:val="22"/>
        </w:rPr>
        <w:t>model,</w:t>
      </w:r>
      <w:r w:rsidR="004059EA">
        <w:rPr>
          <w:sz w:val="22"/>
          <w:szCs w:val="22"/>
        </w:rPr>
        <w:t xml:space="preserve"> we can determine which factors impact/contribute to student adaptability in online learning</w:t>
      </w:r>
      <w:r w:rsidR="00876201">
        <w:rPr>
          <w:sz w:val="22"/>
          <w:szCs w:val="22"/>
        </w:rPr>
        <w:t xml:space="preserve">, with a goal of using this information to tailor programs and improve outcomes for digital learners. </w:t>
      </w:r>
    </w:p>
    <w:p w14:paraId="325D58E3" w14:textId="4F0957E2" w:rsidR="00714F46" w:rsidRPr="00554514" w:rsidRDefault="007E7FE8" w:rsidP="00554514">
      <w:pPr>
        <w:pStyle w:val="Heading2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Dataset(s):</w:t>
      </w:r>
    </w:p>
    <w:p w14:paraId="0CEE7F95" w14:textId="7D802EEA" w:rsidR="00B515A8" w:rsidRPr="00B515A8" w:rsidRDefault="004057DB" w:rsidP="00B515A8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Students Adaptability Level in Online Education (Effectiveness of Online Education)</w:t>
      </w:r>
    </w:p>
    <w:p w14:paraId="530C428F" w14:textId="1C35B160" w:rsidR="00714F46" w:rsidRPr="00B515A8" w:rsidRDefault="00714F46" w:rsidP="00B515A8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15A8">
        <w:rPr>
          <w:b/>
          <w:bCs/>
          <w:sz w:val="22"/>
          <w:szCs w:val="22"/>
        </w:rPr>
        <w:t>Source</w:t>
      </w:r>
      <w:r w:rsidRPr="00B515A8">
        <w:rPr>
          <w:sz w:val="22"/>
          <w:szCs w:val="22"/>
        </w:rPr>
        <w:t xml:space="preserve">: </w:t>
      </w:r>
      <w:r w:rsidR="004057DB">
        <w:rPr>
          <w:sz w:val="22"/>
          <w:szCs w:val="22"/>
        </w:rPr>
        <w:t>Kaggle</w:t>
      </w:r>
    </w:p>
    <w:p w14:paraId="44610A9D" w14:textId="320F15F3" w:rsidR="004057DB" w:rsidRPr="004057DB" w:rsidRDefault="00714F46" w:rsidP="004057DB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15A8">
        <w:rPr>
          <w:b/>
          <w:bCs/>
          <w:sz w:val="22"/>
          <w:szCs w:val="22"/>
        </w:rPr>
        <w:t>Link</w:t>
      </w:r>
      <w:r w:rsidR="004057DB">
        <w:rPr>
          <w:b/>
          <w:bCs/>
          <w:sz w:val="22"/>
          <w:szCs w:val="22"/>
        </w:rPr>
        <w:t>(s):</w:t>
      </w:r>
      <w:r w:rsidR="004057DB" w:rsidRPr="004057DB">
        <w:rPr>
          <w:sz w:val="22"/>
          <w:szCs w:val="22"/>
        </w:rPr>
        <w:t xml:space="preserve"> </w:t>
      </w:r>
      <w:hyperlink r:id="rId7" w:history="1">
        <w:r w:rsidR="004057DB" w:rsidRPr="004057DB">
          <w:rPr>
            <w:rStyle w:val="Hyperlink"/>
            <w:sz w:val="22"/>
            <w:szCs w:val="22"/>
          </w:rPr>
          <w:t>https://www.kaggle.com/datasets/mdmahmudulhasansuzan/students-adaptability-level-in-online-education</w:t>
        </w:r>
      </w:hyperlink>
    </w:p>
    <w:p w14:paraId="3472E15B" w14:textId="4490C556" w:rsidR="00572FCF" w:rsidRPr="00572FCF" w:rsidRDefault="00572FCF" w:rsidP="00572FCF">
      <w:pPr>
        <w:pStyle w:val="Heading2"/>
        <w:rPr>
          <w:b/>
          <w:bCs/>
          <w:sz w:val="24"/>
          <w:szCs w:val="24"/>
        </w:rPr>
      </w:pPr>
      <w:r w:rsidRPr="00572FCF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>:</w:t>
      </w:r>
    </w:p>
    <w:p w14:paraId="1CD07271" w14:textId="77777777" w:rsidR="00572FCF" w:rsidRDefault="00572FCF" w:rsidP="00572FCF">
      <w:pPr>
        <w:spacing w:after="0"/>
        <w:ind w:firstLine="720"/>
      </w:pPr>
    </w:p>
    <w:p w14:paraId="5292BA70" w14:textId="77777777" w:rsidR="00572FCF" w:rsidRPr="00572FCF" w:rsidRDefault="00572FCF" w:rsidP="00572FCF"/>
    <w:p w14:paraId="605C0101" w14:textId="3E9D39C6" w:rsidR="007E7FE8" w:rsidRDefault="00F7017C" w:rsidP="007E7FE8">
      <w:pPr>
        <w:pStyle w:val="Heading2"/>
        <w:rPr>
          <w:b/>
          <w:bCs/>
        </w:rPr>
      </w:pPr>
      <w:r>
        <w:rPr>
          <w:b/>
          <w:bCs/>
        </w:rPr>
        <w:t xml:space="preserve">Visualization </w:t>
      </w:r>
      <w:r w:rsidR="007E7FE8" w:rsidRPr="00714F46">
        <w:rPr>
          <w:b/>
          <w:bCs/>
        </w:rPr>
        <w:t>I</w:t>
      </w:r>
      <w:r w:rsidR="00E630E3">
        <w:rPr>
          <w:b/>
          <w:bCs/>
        </w:rPr>
        <w:t>deas</w:t>
      </w:r>
      <w:r w:rsidR="007E7FE8" w:rsidRPr="00714F46">
        <w:rPr>
          <w:b/>
          <w:bCs/>
        </w:rPr>
        <w:t>: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309"/>
      </w:tblGrid>
      <w:tr w:rsidR="005051C0" w14:paraId="18FF3778" w14:textId="77777777" w:rsidTr="00F7017C">
        <w:trPr>
          <w:trHeight w:val="4363"/>
        </w:trPr>
        <w:tc>
          <w:tcPr>
            <w:tcW w:w="5671" w:type="dxa"/>
            <w:vAlign w:val="center"/>
          </w:tcPr>
          <w:p w14:paraId="0A25BA8E" w14:textId="3FFA43EA" w:rsidR="00B515A8" w:rsidRDefault="00B515A8" w:rsidP="00B515A8">
            <w:pPr>
              <w:jc w:val="center"/>
            </w:pPr>
          </w:p>
        </w:tc>
        <w:tc>
          <w:tcPr>
            <w:tcW w:w="5309" w:type="dxa"/>
            <w:vAlign w:val="center"/>
          </w:tcPr>
          <w:p w14:paraId="64728903" w14:textId="7F0C3BB3" w:rsidR="00B515A8" w:rsidRDefault="00B515A8" w:rsidP="00B515A8">
            <w:pPr>
              <w:jc w:val="center"/>
            </w:pPr>
          </w:p>
        </w:tc>
      </w:tr>
      <w:tr w:rsidR="005051C0" w14:paraId="7CAD7AD5" w14:textId="77777777" w:rsidTr="00F7017C">
        <w:trPr>
          <w:trHeight w:val="2844"/>
        </w:trPr>
        <w:tc>
          <w:tcPr>
            <w:tcW w:w="5671" w:type="dxa"/>
          </w:tcPr>
          <w:p w14:paraId="11FFC858" w14:textId="135B3E1D" w:rsidR="00B515A8" w:rsidRDefault="00B515A8" w:rsidP="00B515A8"/>
        </w:tc>
        <w:tc>
          <w:tcPr>
            <w:tcW w:w="5309" w:type="dxa"/>
            <w:vAlign w:val="center"/>
          </w:tcPr>
          <w:p w14:paraId="1CB591F7" w14:textId="49FC247E" w:rsidR="00B515A8" w:rsidRDefault="00B515A8" w:rsidP="005051C0">
            <w:pPr>
              <w:jc w:val="center"/>
            </w:pPr>
          </w:p>
        </w:tc>
      </w:tr>
    </w:tbl>
    <w:p w14:paraId="71458DD8" w14:textId="77777777" w:rsidR="00B515A8" w:rsidRDefault="00B515A8" w:rsidP="00B515A8"/>
    <w:p w14:paraId="340D15C3" w14:textId="77777777" w:rsidR="00F7017C" w:rsidRPr="00B515A8" w:rsidRDefault="00F7017C" w:rsidP="00B515A8"/>
    <w:p w14:paraId="1B17DA97" w14:textId="77777777" w:rsidR="00F7017C" w:rsidRPr="00F7017C" w:rsidRDefault="00F7017C" w:rsidP="00F7017C"/>
    <w:p w14:paraId="69972F3E" w14:textId="566288BA" w:rsidR="00F7017C" w:rsidRDefault="00F7017C" w:rsidP="00F7017C">
      <w:pPr>
        <w:jc w:val="center"/>
      </w:pPr>
    </w:p>
    <w:p w14:paraId="0E3F4987" w14:textId="77777777" w:rsidR="00F7017C" w:rsidRDefault="00F7017C" w:rsidP="00F7017C">
      <w:pPr>
        <w:jc w:val="center"/>
      </w:pPr>
    </w:p>
    <w:p w14:paraId="38820CAE" w14:textId="77777777" w:rsidR="00F7017C" w:rsidRDefault="00F7017C" w:rsidP="00F7017C">
      <w:pPr>
        <w:jc w:val="center"/>
      </w:pPr>
    </w:p>
    <w:p w14:paraId="693F6DB7" w14:textId="30BE2783" w:rsidR="00F7017C" w:rsidRDefault="00F7017C" w:rsidP="00F7017C">
      <w:pPr>
        <w:jc w:val="center"/>
      </w:pPr>
    </w:p>
    <w:p w14:paraId="42B4E5D5" w14:textId="09FEAA7B" w:rsidR="00F7017C" w:rsidRDefault="00F7017C" w:rsidP="00F7017C">
      <w:pPr>
        <w:jc w:val="center"/>
      </w:pPr>
    </w:p>
    <w:p w14:paraId="65465BFB" w14:textId="77777777" w:rsidR="003067AB" w:rsidRDefault="003067AB" w:rsidP="00E630E3"/>
    <w:p w14:paraId="58F46941" w14:textId="77777777" w:rsidR="003067AB" w:rsidRPr="00B515A8" w:rsidRDefault="003067AB" w:rsidP="00F7017C">
      <w:pPr>
        <w:jc w:val="center"/>
      </w:pPr>
    </w:p>
    <w:sectPr w:rsidR="003067AB" w:rsidRPr="00B515A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0768" w14:textId="77777777" w:rsidR="00524575" w:rsidRDefault="00524575">
      <w:pPr>
        <w:spacing w:after="0" w:line="240" w:lineRule="auto"/>
      </w:pPr>
      <w:r>
        <w:separator/>
      </w:r>
    </w:p>
  </w:endnote>
  <w:endnote w:type="continuationSeparator" w:id="0">
    <w:p w14:paraId="63AAB699" w14:textId="77777777" w:rsidR="00524575" w:rsidRDefault="0052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9FEA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42C3" w14:textId="77777777" w:rsidR="00524575" w:rsidRDefault="00524575">
      <w:pPr>
        <w:spacing w:after="0" w:line="240" w:lineRule="auto"/>
      </w:pPr>
      <w:r>
        <w:separator/>
      </w:r>
    </w:p>
  </w:footnote>
  <w:footnote w:type="continuationSeparator" w:id="0">
    <w:p w14:paraId="0E5CC490" w14:textId="77777777" w:rsidR="00524575" w:rsidRDefault="0052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5E30"/>
    <w:multiLevelType w:val="hybridMultilevel"/>
    <w:tmpl w:val="4BBA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30544"/>
    <w:multiLevelType w:val="hybridMultilevel"/>
    <w:tmpl w:val="F800E0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54A31"/>
    <w:multiLevelType w:val="hybridMultilevel"/>
    <w:tmpl w:val="FD14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2232B"/>
    <w:multiLevelType w:val="hybridMultilevel"/>
    <w:tmpl w:val="719E1E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1421C"/>
    <w:multiLevelType w:val="hybridMultilevel"/>
    <w:tmpl w:val="97CC1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72839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266819">
    <w:abstractNumId w:val="8"/>
  </w:num>
  <w:num w:numId="2" w16cid:durableId="1997567537">
    <w:abstractNumId w:val="8"/>
  </w:num>
  <w:num w:numId="3" w16cid:durableId="1163857325">
    <w:abstractNumId w:val="9"/>
  </w:num>
  <w:num w:numId="4" w16cid:durableId="46878970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42607996">
    <w:abstractNumId w:val="10"/>
  </w:num>
  <w:num w:numId="6" w16cid:durableId="598755970">
    <w:abstractNumId w:val="7"/>
  </w:num>
  <w:num w:numId="7" w16cid:durableId="427191625">
    <w:abstractNumId w:val="6"/>
  </w:num>
  <w:num w:numId="8" w16cid:durableId="999505494">
    <w:abstractNumId w:val="5"/>
  </w:num>
  <w:num w:numId="9" w16cid:durableId="1155879852">
    <w:abstractNumId w:val="4"/>
  </w:num>
  <w:num w:numId="10" w16cid:durableId="285744239">
    <w:abstractNumId w:val="3"/>
  </w:num>
  <w:num w:numId="11" w16cid:durableId="438329850">
    <w:abstractNumId w:val="2"/>
  </w:num>
  <w:num w:numId="12" w16cid:durableId="910848266">
    <w:abstractNumId w:val="1"/>
  </w:num>
  <w:num w:numId="13" w16cid:durableId="750812699">
    <w:abstractNumId w:val="0"/>
  </w:num>
  <w:num w:numId="14" w16cid:durableId="1944876328">
    <w:abstractNumId w:val="8"/>
    <w:lvlOverride w:ilvl="0">
      <w:startOverride w:val="1"/>
    </w:lvlOverride>
  </w:num>
  <w:num w:numId="15" w16cid:durableId="1332682137">
    <w:abstractNumId w:val="8"/>
  </w:num>
  <w:num w:numId="16" w16cid:durableId="1556697229">
    <w:abstractNumId w:val="15"/>
  </w:num>
  <w:num w:numId="17" w16cid:durableId="46144871">
    <w:abstractNumId w:val="16"/>
  </w:num>
  <w:num w:numId="18" w16cid:durableId="689061891">
    <w:abstractNumId w:val="12"/>
  </w:num>
  <w:num w:numId="19" w16cid:durableId="1736204158">
    <w:abstractNumId w:val="14"/>
  </w:num>
  <w:num w:numId="20" w16cid:durableId="315840028">
    <w:abstractNumId w:val="11"/>
  </w:num>
  <w:num w:numId="21" w16cid:durableId="1702322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E8"/>
    <w:rsid w:val="000A66FD"/>
    <w:rsid w:val="0014620C"/>
    <w:rsid w:val="003067AB"/>
    <w:rsid w:val="003F31CF"/>
    <w:rsid w:val="004057DB"/>
    <w:rsid w:val="004059EA"/>
    <w:rsid w:val="005051C0"/>
    <w:rsid w:val="00524388"/>
    <w:rsid w:val="00524575"/>
    <w:rsid w:val="00554514"/>
    <w:rsid w:val="00572FCF"/>
    <w:rsid w:val="0057455F"/>
    <w:rsid w:val="005A13BB"/>
    <w:rsid w:val="00702EB1"/>
    <w:rsid w:val="00714F46"/>
    <w:rsid w:val="007B21CD"/>
    <w:rsid w:val="007E7FE8"/>
    <w:rsid w:val="00876201"/>
    <w:rsid w:val="009E398C"/>
    <w:rsid w:val="00B515A8"/>
    <w:rsid w:val="00BB58E9"/>
    <w:rsid w:val="00CF070C"/>
    <w:rsid w:val="00E630E3"/>
    <w:rsid w:val="00E73AC0"/>
    <w:rsid w:val="00F7017C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E9E32"/>
  <w15:chartTrackingRefBased/>
  <w15:docId w15:val="{1B0CFA24-38B8-A74D-A5A6-1FEF588C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7E7FE8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714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46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ilezps">
    <w:name w:val="sc-ilezps"/>
    <w:basedOn w:val="DefaultParagraphFont"/>
    <w:rsid w:val="0040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67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9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53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4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16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4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785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55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0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17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599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0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427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4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5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4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31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69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dmahmudulhasansuzan/students-adaptability-level-in-online-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sh/Library/Containers/com.microsoft.Word/Data/Library/Application%20Support/Microsoft/Office/16.0/DTS/en-US%7b636816EA-C869-484E-B5CA-DA7EC3678603%7d/%7b6C8BBA81-8FE2-6741-8A48-CCA2F019FD6D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{6C8BBA81-8FE2-6741-8A48-CCA2F019FD6D}tf10002069_mac.dotx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Aisha Henderson</cp:lastModifiedBy>
  <cp:revision>2</cp:revision>
  <dcterms:created xsi:type="dcterms:W3CDTF">2023-10-10T06:13:00Z</dcterms:created>
  <dcterms:modified xsi:type="dcterms:W3CDTF">2023-10-10T06:13:00Z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